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725D8D21" w14:textId="77777777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545CB41C" w14:textId="4EC98775" w:rsidR="00F316AD" w:rsidRPr="001700F2" w:rsidRDefault="00BC0872" w:rsidP="00F316AD">
            <w:pPr>
              <w:pStyle w:val="Title"/>
            </w:pPr>
            <w:r>
              <w:t>Brandon Forde</w:t>
            </w:r>
            <w:r w:rsidR="00D20DA9" w:rsidRPr="001700F2">
              <w:t xml:space="preserve"> </w:t>
            </w:r>
          </w:p>
          <w:p w14:paraId="03767470" w14:textId="1FB291FB" w:rsidR="00F316AD" w:rsidRPr="001700F2" w:rsidRDefault="00BC0872" w:rsidP="00D20DA9">
            <w:pPr>
              <w:pStyle w:val="Subtitle"/>
            </w:pPr>
            <w:r>
              <w:t>Entry level software developer</w:t>
            </w:r>
            <w:r w:rsidR="00F316AD" w:rsidRPr="001700F2">
              <w:t xml:space="preserve"> </w:t>
            </w:r>
          </w:p>
        </w:tc>
      </w:tr>
      <w:tr w:rsidR="00F316AD" w:rsidRPr="001700F2" w14:paraId="20DF4744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09FC1DC8" w14:textId="55094BB7" w:rsidR="00F316AD" w:rsidRPr="001700F2" w:rsidRDefault="00BC0872" w:rsidP="00D20DA9">
            <w:pPr>
              <w:jc w:val="center"/>
            </w:pPr>
            <w:r>
              <w:t xml:space="preserve">Houston, </w:t>
            </w:r>
            <w:r w:rsidR="00655E94">
              <w:t>TX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280F3FA0" w14:textId="5C6F6884" w:rsidR="00F316AD" w:rsidRPr="001700F2" w:rsidRDefault="00BC0872" w:rsidP="00D20DA9">
            <w:pPr>
              <w:jc w:val="center"/>
            </w:pPr>
            <w:r>
              <w:t>713-385-5862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6C0898EA" w14:textId="33EE262A" w:rsidR="00F316AD" w:rsidRPr="001700F2" w:rsidRDefault="00BC0872" w:rsidP="00D20DA9">
            <w:pPr>
              <w:jc w:val="center"/>
            </w:pPr>
            <w:r>
              <w:t>fordefam12@gmail.com</w:t>
            </w:r>
          </w:p>
        </w:tc>
      </w:tr>
      <w:tr w:rsidR="00CD50FD" w:rsidRPr="001700F2" w14:paraId="75CA3E77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30BDB1BA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785804FC" w14:textId="77777777" w:rsidR="00CD50FD" w:rsidRPr="001700F2" w:rsidRDefault="00000000" w:rsidP="00D20DA9">
            <w:pPr>
              <w:pStyle w:val="Heading1"/>
            </w:pPr>
            <w:sdt>
              <w:sdtPr>
                <w:id w:val="1460613821"/>
                <w:placeholder>
                  <w:docPart w:val="D52DE581C57A440CB37B7E28347FE2A6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63C41E46" w14:textId="77777777" w:rsidR="00CD50FD" w:rsidRPr="001700F2" w:rsidRDefault="00CD50FD"/>
        </w:tc>
      </w:tr>
      <w:tr w:rsidR="00CD50FD" w:rsidRPr="001700F2" w14:paraId="32D44096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6ACB4FAB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14BC3774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13A81903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110E1566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13BE92B0" w14:textId="6A5D4BAE" w:rsidR="0040233B" w:rsidRPr="001700F2" w:rsidRDefault="00BC0872" w:rsidP="00D20DA9">
            <w:pPr>
              <w:pStyle w:val="Text"/>
            </w:pPr>
            <w:r w:rsidRPr="00BC0872">
              <w:rPr>
                <w:rFonts w:ascii="Arial" w:hAnsi="Arial" w:cs="Arial"/>
                <w:color w:val="07142B"/>
                <w:sz w:val="21"/>
                <w:szCs w:val="21"/>
                <w:shd w:val="clear" w:color="auto" w:fill="FFFFFF"/>
              </w:rPr>
              <w:t>Dedicated entry-level Nondestructive Testing Examiner seeking immediate employment with a company providing long-term opportunities for growth, training, and advancement. Hardworking and passionate job seeker with strong organizational skills eager to secure entry-level software developer position. Ready to help team achieve company goals.</w:t>
            </w:r>
          </w:p>
        </w:tc>
      </w:tr>
      <w:tr w:rsidR="00CD50FD" w:rsidRPr="001700F2" w14:paraId="47B5F3C1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6457AB04" w14:textId="77777777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71D4C4082F394FF29EFE356CB5CCD503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6DC3F9FCF6774F978AD05DC5F5D97B50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248A4CD" w14:textId="77777777" w:rsidR="00CD50FD" w:rsidRPr="001700F2" w:rsidRDefault="00000000" w:rsidP="00D20DA9">
            <w:pPr>
              <w:pStyle w:val="Heading1"/>
            </w:pPr>
            <w:sdt>
              <w:sdtPr>
                <w:id w:val="-1748876717"/>
                <w:placeholder>
                  <w:docPart w:val="116C3BF3A80343CA97461D088E7DCC19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07E718FA" w14:textId="77777777" w:rsidR="00CD50FD" w:rsidRPr="001700F2" w:rsidRDefault="00CD50FD"/>
        </w:tc>
      </w:tr>
      <w:tr w:rsidR="00CD50FD" w:rsidRPr="001700F2" w14:paraId="71C2A7B8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2A551126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1C7FB713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6A9F0654" w14:textId="77777777" w:rsidR="00CD50FD" w:rsidRPr="001700F2" w:rsidRDefault="00CD50FD"/>
        </w:tc>
      </w:tr>
      <w:tr w:rsidR="0040233B" w:rsidRPr="001700F2" w14:paraId="5A73A2FA" w14:textId="77777777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14:paraId="53A92A90" w14:textId="77777777" w:rsidR="0040233B" w:rsidRPr="001700F2" w:rsidRDefault="0040233B" w:rsidP="0040233B">
            <w:pPr>
              <w:pStyle w:val="Text"/>
            </w:pPr>
          </w:p>
          <w:p w14:paraId="799DC701" w14:textId="0AB4F65A" w:rsidR="00D20DA9" w:rsidRPr="001700F2" w:rsidRDefault="00655E94" w:rsidP="00D20DA9">
            <w:pPr>
              <w:pStyle w:val="Text"/>
            </w:pPr>
            <w:r w:rsidRPr="00655E94">
              <w:rPr>
                <w:color w:val="auto"/>
                <w:kern w:val="2"/>
                <w:sz w:val="22"/>
                <w:szCs w:val="22"/>
                <w14:ligatures w14:val="standardContextual"/>
              </w:rPr>
              <w:t>Non-Destructive</w:t>
            </w:r>
            <w:r w:rsidRPr="00655E94">
              <w:rPr>
                <w:color w:val="auto"/>
                <w:kern w:val="2"/>
                <w:sz w:val="22"/>
                <w:szCs w:val="22"/>
                <w14:ligatures w14:val="standardContextual"/>
              </w:rPr>
              <w:t xml:space="preserve"> Testing/ The Ocean Corporation (3/12/2018 </w:t>
            </w:r>
            <w:r>
              <w:rPr>
                <w:color w:val="auto"/>
                <w:kern w:val="2"/>
                <w:sz w:val="22"/>
                <w:szCs w:val="22"/>
                <w14:ligatures w14:val="standardContextual"/>
              </w:rPr>
              <w:t>-</w:t>
            </w:r>
            <w:r w:rsidRPr="00655E94">
              <w:rPr>
                <w:color w:val="auto"/>
                <w:kern w:val="2"/>
                <w:sz w:val="22"/>
                <w:szCs w:val="22"/>
                <w14:ligatures w14:val="standardContextual"/>
              </w:rPr>
              <w:t>10/5/2018)</w:t>
            </w:r>
          </w:p>
          <w:p w14:paraId="34E85ED6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518AF9C1" w14:textId="58B55159" w:rsidR="00D20DA9" w:rsidRPr="001700F2" w:rsidRDefault="00BC0872" w:rsidP="00D20DA9">
            <w:pPr>
              <w:pStyle w:val="SmallText"/>
            </w:pPr>
            <w:r>
              <w:t>(Feb 2015 - Nov 2017)</w:t>
            </w:r>
          </w:p>
          <w:p w14:paraId="13B3D2A2" w14:textId="69C99866" w:rsidR="0040233B" w:rsidRPr="00655E94" w:rsidRDefault="00BC0872" w:rsidP="00D20DA9">
            <w:pPr>
              <w:pStyle w:val="Text"/>
              <w:rPr>
                <w:u w:val="single"/>
              </w:rPr>
            </w:pPr>
            <w:r w:rsidRPr="00655E94">
              <w:rPr>
                <w:u w:val="single"/>
              </w:rPr>
              <w:t>91E</w:t>
            </w:r>
            <w:r w:rsidR="00D20DA9" w:rsidRPr="00655E94">
              <w:rPr>
                <w:u w:val="single"/>
              </w:rPr>
              <w:t xml:space="preserve"> </w:t>
            </w:r>
            <w:r w:rsidR="00D20DA9" w:rsidRPr="00655E94">
              <w:rPr>
                <w:color w:val="595959" w:themeColor="text1" w:themeTint="A6"/>
                <w:u w:val="single"/>
              </w:rPr>
              <w:t>•</w:t>
            </w:r>
            <w:r w:rsidRPr="00655E94">
              <w:rPr>
                <w:u w:val="single"/>
              </w:rPr>
              <w:t>welder/machinist</w:t>
            </w:r>
            <w:r w:rsidR="00D20DA9" w:rsidRPr="00655E94">
              <w:rPr>
                <w:u w:val="single"/>
              </w:rPr>
              <w:t xml:space="preserve"> </w:t>
            </w:r>
            <w:r w:rsidR="00D20DA9" w:rsidRPr="00655E94">
              <w:rPr>
                <w:color w:val="595959" w:themeColor="text1" w:themeTint="A6"/>
                <w:u w:val="single"/>
              </w:rPr>
              <w:t xml:space="preserve">• </w:t>
            </w:r>
            <w:r w:rsidRPr="00655E94">
              <w:rPr>
                <w:u w:val="single"/>
              </w:rPr>
              <w:t>Army</w:t>
            </w:r>
          </w:p>
          <w:p w14:paraId="74A45B07" w14:textId="6B414309" w:rsidR="00D20DA9" w:rsidRPr="001700F2" w:rsidRDefault="00BC0872" w:rsidP="00D20DA9">
            <w:pPr>
              <w:pStyle w:val="SmallText"/>
            </w:pPr>
            <w:r>
              <w:t>(Oct 2018 – present)</w:t>
            </w:r>
          </w:p>
          <w:p w14:paraId="750A679F" w14:textId="3AA92466" w:rsidR="0040233B" w:rsidRPr="00655E94" w:rsidRDefault="00BC0872" w:rsidP="0040233B">
            <w:pPr>
              <w:pStyle w:val="Text"/>
              <w:rPr>
                <w:u w:val="single"/>
              </w:rPr>
            </w:pPr>
            <w:r w:rsidRPr="00655E94">
              <w:rPr>
                <w:u w:val="single"/>
              </w:rPr>
              <w:t>Xray tech</w:t>
            </w:r>
            <w:r w:rsidR="00D20DA9" w:rsidRPr="00655E94">
              <w:rPr>
                <w:u w:val="single"/>
              </w:rPr>
              <w:t xml:space="preserve"> </w:t>
            </w:r>
            <w:r w:rsidR="00D20DA9" w:rsidRPr="00655E94">
              <w:rPr>
                <w:color w:val="595959" w:themeColor="text1" w:themeTint="A6"/>
                <w:u w:val="single"/>
              </w:rPr>
              <w:t xml:space="preserve">• </w:t>
            </w:r>
            <w:r w:rsidRPr="00655E94">
              <w:rPr>
                <w:u w:val="single"/>
              </w:rPr>
              <w:t>NDT technician</w:t>
            </w:r>
            <w:r w:rsidR="00D20DA9" w:rsidRPr="00655E94">
              <w:rPr>
                <w:u w:val="single"/>
              </w:rPr>
              <w:t xml:space="preserve"> </w:t>
            </w:r>
            <w:r w:rsidR="00D20DA9" w:rsidRPr="00655E94">
              <w:rPr>
                <w:color w:val="595959" w:themeColor="text1" w:themeTint="A6"/>
                <w:u w:val="single"/>
              </w:rPr>
              <w:t xml:space="preserve">• </w:t>
            </w:r>
            <w:proofErr w:type="spellStart"/>
            <w:r w:rsidRPr="00655E94">
              <w:rPr>
                <w:u w:val="single"/>
              </w:rPr>
              <w:t>Acuren</w:t>
            </w:r>
            <w:proofErr w:type="spellEnd"/>
          </w:p>
          <w:p w14:paraId="4D532754" w14:textId="054C1AF7" w:rsidR="00BC0872" w:rsidRDefault="00BC0872" w:rsidP="00BC0872">
            <w:r>
              <w:t>- Demonstrated teamwork, leadership, safety, and quality control.</w:t>
            </w:r>
          </w:p>
          <w:p w14:paraId="6F9F061D" w14:textId="42BA6F49" w:rsidR="00BC0872" w:rsidRDefault="00BC0872" w:rsidP="00BC0872">
            <w:r>
              <w:t>- Planned and conducted training activities, workshops, and exercises.</w:t>
            </w:r>
          </w:p>
          <w:p w14:paraId="62071677" w14:textId="77777777" w:rsidR="00BC0872" w:rsidRDefault="00BC0872" w:rsidP="00BC0872">
            <w:r>
              <w:t>- Managed preventive and corrective maintenance for vehicles and equipment.</w:t>
            </w:r>
          </w:p>
          <w:p w14:paraId="2B363A9F" w14:textId="116B7613" w:rsidR="0040233B" w:rsidRPr="001700F2" w:rsidRDefault="00BC0872" w:rsidP="00BC0872">
            <w:pPr>
              <w:pStyle w:val="Text"/>
            </w:pPr>
            <w:r w:rsidRPr="00BC0872">
              <w:rPr>
                <w:color w:val="auto"/>
                <w:kern w:val="2"/>
                <w:sz w:val="22"/>
                <w:szCs w:val="22"/>
                <w14:ligatures w14:val="standardContextual"/>
              </w:rPr>
              <w:t>.</w:t>
            </w:r>
          </w:p>
        </w:tc>
      </w:tr>
      <w:tr w:rsidR="00CD50FD" w:rsidRPr="001700F2" w14:paraId="57295278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21403A06" w14:textId="48895C48" w:rsidR="00CD50FD" w:rsidRPr="001700F2" w:rsidRDefault="00655E94" w:rsidP="00D20DA9">
            <w:pPr>
              <w:pStyle w:val="Heading2"/>
            </w:pPr>
            <w:sdt>
              <w:sdtPr>
                <w:id w:val="-1332908209"/>
                <w:placeholder>
                  <w:docPart w:val="989DBC9C88B14773BDE7FB3D21A9B6D1"/>
                </w:placeholder>
                <w:temporary/>
                <w:showingPlcHdr/>
                <w15:appearance w15:val="hidden"/>
                <w:text/>
              </w:sdtPr>
              <w:sdtContent>
                <w:r w:rsidRPr="001700F2">
                  <w:t>REFERENCES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698123AB3132421F8C0293150D605E49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7FEAC8E" w14:textId="4E046D63" w:rsidR="00CD50FD" w:rsidRPr="001700F2" w:rsidRDefault="00655E94" w:rsidP="00D20DA9">
            <w:pPr>
              <w:pStyle w:val="Heading1"/>
            </w:pPr>
            <w:r>
              <w:t>Key Skills</w:t>
            </w:r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02E9C27" w14:textId="77777777" w:rsidR="00CD50FD" w:rsidRPr="001700F2" w:rsidRDefault="00CD50FD"/>
        </w:tc>
      </w:tr>
      <w:tr w:rsidR="00CD50FD" w:rsidRPr="001700F2" w14:paraId="626B4D81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674D9850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26D92349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732B6269" w14:textId="77777777" w:rsidR="00CD50FD" w:rsidRPr="001700F2" w:rsidRDefault="00CD50FD"/>
        </w:tc>
      </w:tr>
      <w:tr w:rsidR="00CD50FD" w:rsidRPr="001700F2" w14:paraId="1C5BF9B1" w14:textId="77777777" w:rsidTr="00CD50FD">
        <w:trPr>
          <w:trHeight w:val="1446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69976382" w14:textId="77777777" w:rsidR="00CD50FD" w:rsidRPr="00655E94" w:rsidRDefault="00655E94" w:rsidP="00655E94">
            <w:pPr>
              <w:pStyle w:val="Text"/>
              <w:rPr>
                <w:sz w:val="24"/>
              </w:rPr>
            </w:pPr>
            <w:r w:rsidRPr="00655E94">
              <w:rPr>
                <w:sz w:val="24"/>
              </w:rPr>
              <w:t>Tommy miller-914-356-0825</w:t>
            </w:r>
          </w:p>
          <w:p w14:paraId="538977B1" w14:textId="2810695D" w:rsidR="00655E94" w:rsidRPr="00655E94" w:rsidRDefault="00655E94" w:rsidP="00655E94">
            <w:r>
              <w:t>Harry perry-832-443-3045</w:t>
            </w:r>
          </w:p>
        </w:tc>
        <w:tc>
          <w:tcPr>
            <w:tcW w:w="6203" w:type="dxa"/>
            <w:gridSpan w:val="2"/>
            <w:vAlign w:val="center"/>
          </w:tcPr>
          <w:p w14:paraId="56AB08C1" w14:textId="77777777" w:rsidR="00655E94" w:rsidRDefault="00655E94" w:rsidP="00655E94">
            <w:r>
              <w:t>- Nondestructive Testing (MT, PT, UT, ET, RT, VT)</w:t>
            </w:r>
          </w:p>
          <w:p w14:paraId="7A7BBE0F" w14:textId="77777777" w:rsidR="00655E94" w:rsidRDefault="00655E94" w:rsidP="00655E94">
            <w:r>
              <w:t>- Technical: ROVs, HazMat, Rigging, First Aid/CPR</w:t>
            </w:r>
          </w:p>
          <w:p w14:paraId="78373F81" w14:textId="77777777" w:rsidR="00655E94" w:rsidRDefault="00655E94" w:rsidP="00655E94">
            <w:r>
              <w:t>- Software: Microsoft Office, HTML/CSS, JavaScript, React.js</w:t>
            </w:r>
          </w:p>
          <w:p w14:paraId="7A8C3404" w14:textId="77777777" w:rsidR="00655E94" w:rsidRDefault="00655E94" w:rsidP="00655E94">
            <w:r>
              <w:t>- Programming: Python, Java, C#</w:t>
            </w:r>
          </w:p>
          <w:p w14:paraId="6FB47CE7" w14:textId="77777777" w:rsidR="00655E94" w:rsidRDefault="00655E94" w:rsidP="00655E94">
            <w:r>
              <w:t>- Databases: MySQL, MongoDB</w:t>
            </w:r>
          </w:p>
          <w:p w14:paraId="7A28A911" w14:textId="77777777" w:rsidR="00655E94" w:rsidRDefault="00655E94" w:rsidP="00655E94">
            <w:r>
              <w:t>- Deployment: Heroku, Git, GitHub Pages, Shell Scripting</w:t>
            </w:r>
          </w:p>
          <w:p w14:paraId="04EAFAD3" w14:textId="77777777" w:rsidR="00655E94" w:rsidRDefault="00655E94" w:rsidP="00655E94">
            <w:r>
              <w:t xml:space="preserve">- API Design: REST, </w:t>
            </w:r>
            <w:proofErr w:type="spellStart"/>
            <w:r>
              <w:t>GraphQL</w:t>
            </w:r>
            <w:proofErr w:type="spellEnd"/>
          </w:p>
          <w:p w14:paraId="45A517B1" w14:textId="77777777" w:rsidR="00655E94" w:rsidRDefault="00655E94" w:rsidP="00655E94">
            <w:r>
              <w:t>- Continuous Integration: Unit Testing, Linting</w:t>
            </w:r>
          </w:p>
          <w:p w14:paraId="2EDC5511" w14:textId="37A1D667" w:rsidR="00D20DA9" w:rsidRPr="00655E94" w:rsidRDefault="00D20DA9" w:rsidP="00BC0872">
            <w:pPr>
              <w:pStyle w:val="Text"/>
              <w:rPr>
                <w:color w:val="auto"/>
                <w:kern w:val="2"/>
                <w:sz w:val="22"/>
                <w:szCs w:val="22"/>
                <w14:ligatures w14:val="standardContextual"/>
              </w:rPr>
            </w:pPr>
          </w:p>
          <w:p w14:paraId="55B84C09" w14:textId="77777777"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14:paraId="1A49CD76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100781FD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0F86BC44" w14:textId="77777777" w:rsidR="00CD50FD" w:rsidRPr="001700F2" w:rsidRDefault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EF142B0" w14:textId="77777777" w:rsidR="00CD50FD" w:rsidRPr="001700F2" w:rsidRDefault="00000000" w:rsidP="00D20DA9">
            <w:pPr>
              <w:pStyle w:val="Heading1"/>
            </w:pPr>
            <w:sdt>
              <w:sdtPr>
                <w:id w:val="-513380234"/>
                <w:placeholder>
                  <w:docPart w:val="04096B50169942A5B2A2D06A04A515B1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LEADERSHIP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8982670" w14:textId="77777777" w:rsidR="00CD50FD" w:rsidRPr="001700F2" w:rsidRDefault="00CD50FD"/>
        </w:tc>
      </w:tr>
      <w:tr w:rsidR="00CD50FD" w:rsidRPr="001700F2" w14:paraId="397182E4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0B127E96" w14:textId="77777777" w:rsidR="00CD50FD" w:rsidRPr="001700F2" w:rsidRDefault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5F8EF265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09F5E57C" w14:textId="77777777" w:rsidR="00CD50FD" w:rsidRPr="001700F2" w:rsidRDefault="00CD50FD"/>
        </w:tc>
      </w:tr>
      <w:tr w:rsidR="00CD50FD" w:rsidRPr="001700F2" w14:paraId="59AA895D" w14:textId="77777777" w:rsidTr="00CD50FD">
        <w:trPr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14:paraId="52B72B2F" w14:textId="77777777" w:rsidR="00CD50FD" w:rsidRPr="001700F2" w:rsidRDefault="00CD50FD"/>
        </w:tc>
        <w:tc>
          <w:tcPr>
            <w:tcW w:w="6203" w:type="dxa"/>
            <w:gridSpan w:val="2"/>
            <w:vAlign w:val="center"/>
          </w:tcPr>
          <w:sdt>
            <w:sdtPr>
              <w:id w:val="-1789040208"/>
              <w:placeholder>
                <w:docPart w:val="1FC1410525BD40499D0EA868E1F844E4"/>
              </w:placeholder>
              <w:temporary/>
              <w:showingPlcHdr/>
              <w15:appearance w15:val="hidden"/>
              <w:text/>
            </w:sdtPr>
            <w:sdtContent>
              <w:p w14:paraId="5800996B" w14:textId="77777777" w:rsidR="00D20DA9" w:rsidRPr="001700F2" w:rsidRDefault="00D20DA9" w:rsidP="00D20DA9">
                <w:pPr>
                  <w:pStyle w:val="Text"/>
                </w:pPr>
                <w:r w:rsidRPr="001700F2">
                  <w:t>[Are you president of your fraternity, head of the condo board, or a team lead for your favorite charity?</w:t>
                </w:r>
              </w:p>
              <w:p w14:paraId="2A0A7491" w14:textId="77777777" w:rsidR="00D20DA9" w:rsidRPr="001700F2" w:rsidRDefault="00D20DA9" w:rsidP="00D20DA9">
                <w:pPr>
                  <w:pStyle w:val="Text"/>
                </w:pPr>
                <w:r w:rsidRPr="001700F2">
                  <w:t>You’re a natural leader—tell it like it is!]</w:t>
                </w:r>
              </w:p>
            </w:sdtContent>
          </w:sdt>
          <w:p w14:paraId="6E269838" w14:textId="77777777" w:rsidR="00CD50FD" w:rsidRPr="001700F2" w:rsidRDefault="00CD50FD" w:rsidP="00CD50FD">
            <w:pPr>
              <w:pStyle w:val="Text"/>
            </w:pPr>
          </w:p>
        </w:tc>
      </w:tr>
      <w:tr w:rsidR="00CD50FD" w:rsidRPr="001700F2" w14:paraId="1A29E078" w14:textId="77777777" w:rsidTr="00CD50FD">
        <w:trPr>
          <w:trHeight w:val="100"/>
        </w:trPr>
        <w:tc>
          <w:tcPr>
            <w:tcW w:w="3097" w:type="dxa"/>
          </w:tcPr>
          <w:p w14:paraId="7E6499B6" w14:textId="77777777" w:rsidR="00CD50FD" w:rsidRPr="001700F2" w:rsidRDefault="00CD50FD" w:rsidP="00CD50FD"/>
        </w:tc>
        <w:tc>
          <w:tcPr>
            <w:tcW w:w="6203" w:type="dxa"/>
            <w:gridSpan w:val="2"/>
          </w:tcPr>
          <w:p w14:paraId="7469CEA7" w14:textId="77777777" w:rsidR="00CD50FD" w:rsidRPr="001700F2" w:rsidRDefault="00CD50FD" w:rsidP="00CD50FD"/>
        </w:tc>
      </w:tr>
    </w:tbl>
    <w:p w14:paraId="42EAF4F7" w14:textId="77777777" w:rsidR="00C55D85" w:rsidRPr="001700F2" w:rsidRDefault="00C55D85"/>
    <w:sectPr w:rsidR="00C55D85" w:rsidRPr="001700F2" w:rsidSect="00F316AD">
      <w:headerReference w:type="default" r:id="rId6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97507" w14:textId="77777777" w:rsidR="008C2F11" w:rsidRDefault="008C2F11" w:rsidP="00F316AD">
      <w:r>
        <w:separator/>
      </w:r>
    </w:p>
  </w:endnote>
  <w:endnote w:type="continuationSeparator" w:id="0">
    <w:p w14:paraId="3B380529" w14:textId="77777777" w:rsidR="008C2F11" w:rsidRDefault="008C2F11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4FA5F" w14:textId="77777777" w:rsidR="008C2F11" w:rsidRDefault="008C2F11" w:rsidP="00F316AD">
      <w:r>
        <w:separator/>
      </w:r>
    </w:p>
  </w:footnote>
  <w:footnote w:type="continuationSeparator" w:id="0">
    <w:p w14:paraId="01A62DC3" w14:textId="77777777" w:rsidR="008C2F11" w:rsidRDefault="008C2F11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D3450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F3ABFF1" wp14:editId="5BE2367F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E6A103F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C2"/>
    <w:rsid w:val="000C096D"/>
    <w:rsid w:val="001700F2"/>
    <w:rsid w:val="001871FF"/>
    <w:rsid w:val="001F4150"/>
    <w:rsid w:val="0029715D"/>
    <w:rsid w:val="0040233B"/>
    <w:rsid w:val="00417663"/>
    <w:rsid w:val="004D0355"/>
    <w:rsid w:val="004E6224"/>
    <w:rsid w:val="005836C2"/>
    <w:rsid w:val="005D2581"/>
    <w:rsid w:val="00617740"/>
    <w:rsid w:val="00655E94"/>
    <w:rsid w:val="006C60E6"/>
    <w:rsid w:val="00802059"/>
    <w:rsid w:val="0089710E"/>
    <w:rsid w:val="008C2F11"/>
    <w:rsid w:val="00914100"/>
    <w:rsid w:val="00A74E15"/>
    <w:rsid w:val="00B12ABF"/>
    <w:rsid w:val="00BC0872"/>
    <w:rsid w:val="00C55D85"/>
    <w:rsid w:val="00C576D3"/>
    <w:rsid w:val="00CD50FD"/>
    <w:rsid w:val="00D20DA9"/>
    <w:rsid w:val="00D26A79"/>
    <w:rsid w:val="00DD5C35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537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de\AppData\Local\Microsoft\Office\16.0\DTS\en-US%7b24E75DEA-8714-45F3-B575-A5FC21F11627%7d\%7b70020048-AB5B-4B1E-BF24-C6381D7BEF13%7dtf8961665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2DE581C57A440CB37B7E28347FE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A2628-3244-45E2-8B64-FAB393B492E3}"/>
      </w:docPartPr>
      <w:docPartBody>
        <w:p w:rsidR="00000000" w:rsidRDefault="00000000">
          <w:pPr>
            <w:pStyle w:val="D52DE581C57A440CB37B7E28347FE2A6"/>
          </w:pPr>
          <w:r w:rsidRPr="001700F2">
            <w:t>OBJECTIVE</w:t>
          </w:r>
        </w:p>
      </w:docPartBody>
    </w:docPart>
    <w:docPart>
      <w:docPartPr>
        <w:name w:val="71D4C4082F394FF29EFE356CB5CCD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49A32-B6C1-4C3F-9360-E02E20DC69E1}"/>
      </w:docPartPr>
      <w:docPartBody>
        <w:p w:rsidR="00000000" w:rsidRDefault="00000000">
          <w:pPr>
            <w:pStyle w:val="71D4C4082F394FF29EFE356CB5CCD503"/>
          </w:pPr>
          <w:r w:rsidRPr="001700F2">
            <w:t>EDUCATION</w:t>
          </w:r>
        </w:p>
      </w:docPartBody>
    </w:docPart>
    <w:docPart>
      <w:docPartPr>
        <w:name w:val="6DC3F9FCF6774F978AD05DC5F5D97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05EBC-164A-46CD-9536-59754D03BD3D}"/>
      </w:docPartPr>
      <w:docPartBody>
        <w:p w:rsidR="00000000" w:rsidRDefault="00000000">
          <w:pPr>
            <w:pStyle w:val="6DC3F9FCF6774F978AD05DC5F5D97B50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116C3BF3A80343CA97461D088E7DC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85289-C5CA-4F3A-95B8-842261E6E1EE}"/>
      </w:docPartPr>
      <w:docPartBody>
        <w:p w:rsidR="00000000" w:rsidRDefault="00000000">
          <w:pPr>
            <w:pStyle w:val="116C3BF3A80343CA97461D088E7DCC19"/>
          </w:pPr>
          <w:r w:rsidRPr="001700F2">
            <w:t>EXPERIENCE</w:t>
          </w:r>
        </w:p>
      </w:docPartBody>
    </w:docPart>
    <w:docPart>
      <w:docPartPr>
        <w:name w:val="698123AB3132421F8C0293150D605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57F77-F020-4F75-B0F1-F34774E63B2B}"/>
      </w:docPartPr>
      <w:docPartBody>
        <w:p w:rsidR="00000000" w:rsidRDefault="00000000">
          <w:pPr>
            <w:pStyle w:val="698123AB3132421F8C0293150D605E49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04096B50169942A5B2A2D06A04A51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5748F-4F7D-458F-BDE5-14203874E921}"/>
      </w:docPartPr>
      <w:docPartBody>
        <w:p w:rsidR="00000000" w:rsidRDefault="00000000">
          <w:pPr>
            <w:pStyle w:val="04096B50169942A5B2A2D06A04A515B1"/>
          </w:pPr>
          <w:r w:rsidRPr="001700F2">
            <w:t>LEADERSHIP</w:t>
          </w:r>
        </w:p>
      </w:docPartBody>
    </w:docPart>
    <w:docPart>
      <w:docPartPr>
        <w:name w:val="1FC1410525BD40499D0EA868E1F84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DC379-ED74-4AB2-AFB7-6CCA7E91A013}"/>
      </w:docPartPr>
      <w:docPartBody>
        <w:p w:rsidR="00000000" w:rsidRPr="001700F2" w:rsidRDefault="00000000" w:rsidP="00D20DA9">
          <w:pPr>
            <w:pStyle w:val="Text"/>
          </w:pPr>
          <w:r w:rsidRPr="001700F2">
            <w:t>[Are you president of your fraternity, head of the condo board, or a team lead for your favorite charity?</w:t>
          </w:r>
        </w:p>
        <w:p w:rsidR="00000000" w:rsidRDefault="00000000">
          <w:pPr>
            <w:pStyle w:val="1FC1410525BD40499D0EA868E1F844E4"/>
          </w:pPr>
          <w:r w:rsidRPr="001700F2">
            <w:t>You’re a natural leader—tell it like it is!]</w:t>
          </w:r>
        </w:p>
      </w:docPartBody>
    </w:docPart>
    <w:docPart>
      <w:docPartPr>
        <w:name w:val="989DBC9C88B14773BDE7FB3D21A9B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F5526-0FE0-4F8B-AD58-20D1EBD65450}"/>
      </w:docPartPr>
      <w:docPartBody>
        <w:p w:rsidR="00000000" w:rsidRDefault="00881F12" w:rsidP="00881F12">
          <w:pPr>
            <w:pStyle w:val="989DBC9C88B14773BDE7FB3D21A9B6D1"/>
          </w:pPr>
          <w:r w:rsidRPr="001700F2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12"/>
    <w:rsid w:val="002958E5"/>
    <w:rsid w:val="0088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6A036CC2840869FA83AC3502F1FB9">
    <w:name w:val="9416A036CC2840869FA83AC3502F1FB9"/>
  </w:style>
  <w:style w:type="paragraph" w:customStyle="1" w:styleId="0FE3200F5F1042B5B189B5A093706ADF">
    <w:name w:val="0FE3200F5F1042B5B189B5A093706ADF"/>
  </w:style>
  <w:style w:type="paragraph" w:customStyle="1" w:styleId="0F84CEA64FA441099398FCFF628A219C">
    <w:name w:val="0F84CEA64FA441099398FCFF628A219C"/>
  </w:style>
  <w:style w:type="paragraph" w:customStyle="1" w:styleId="C7E4B0F4E862489EAC3FE6D8B9E9E4C8">
    <w:name w:val="C7E4B0F4E862489EAC3FE6D8B9E9E4C8"/>
  </w:style>
  <w:style w:type="paragraph" w:customStyle="1" w:styleId="A58FD7B903F04960A3E7A9BDB0418417">
    <w:name w:val="A58FD7B903F04960A3E7A9BDB0418417"/>
  </w:style>
  <w:style w:type="paragraph" w:customStyle="1" w:styleId="332A7837E643486098ADB7826071A5DC">
    <w:name w:val="332A7837E643486098ADB7826071A5DC"/>
  </w:style>
  <w:style w:type="paragraph" w:customStyle="1" w:styleId="D52DE581C57A440CB37B7E28347FE2A6">
    <w:name w:val="D52DE581C57A440CB37B7E28347FE2A6"/>
  </w:style>
  <w:style w:type="paragraph" w:customStyle="1" w:styleId="49AC43424AB64205B8062BEA3AAABF2A">
    <w:name w:val="49AC43424AB64205B8062BEA3AAABF2A"/>
  </w:style>
  <w:style w:type="paragraph" w:customStyle="1" w:styleId="71D4C4082F394FF29EFE356CB5CCD503">
    <w:name w:val="71D4C4082F394FF29EFE356CB5CCD503"/>
  </w:style>
  <w:style w:type="character" w:customStyle="1" w:styleId="Accent">
    <w:name w:val="Accent"/>
    <w:basedOn w:val="DefaultParagraphFont"/>
    <w:uiPriority w:val="1"/>
    <w:qFormat/>
    <w:rsid w:val="00881F12"/>
    <w:rPr>
      <w:color w:val="833C0B" w:themeColor="accent2" w:themeShade="80"/>
    </w:rPr>
  </w:style>
  <w:style w:type="paragraph" w:customStyle="1" w:styleId="6DC3F9FCF6774F978AD05DC5F5D97B50">
    <w:name w:val="6DC3F9FCF6774F978AD05DC5F5D97B50"/>
  </w:style>
  <w:style w:type="paragraph" w:customStyle="1" w:styleId="116C3BF3A80343CA97461D088E7DCC19">
    <w:name w:val="116C3BF3A80343CA97461D088E7DCC19"/>
  </w:style>
  <w:style w:type="paragraph" w:customStyle="1" w:styleId="Text">
    <w:name w:val="Text"/>
    <w:basedOn w:val="Normal"/>
    <w:next w:val="Normal"/>
    <w:uiPriority w:val="3"/>
    <w:qFormat/>
    <w:pPr>
      <w:spacing w:after="0" w:line="288" w:lineRule="auto"/>
    </w:pPr>
    <w:rPr>
      <w:rFonts w:eastAsiaTheme="minorHAnsi"/>
      <w:color w:val="404040" w:themeColor="text1" w:themeTint="BF"/>
      <w:kern w:val="0"/>
      <w:sz w:val="20"/>
      <w:szCs w:val="24"/>
      <w14:ligatures w14:val="none"/>
    </w:rPr>
  </w:style>
  <w:style w:type="paragraph" w:customStyle="1" w:styleId="A0BA7FB011F942438F64321E1CD72B46">
    <w:name w:val="A0BA7FB011F942438F64321E1CD72B46"/>
  </w:style>
  <w:style w:type="paragraph" w:customStyle="1" w:styleId="471795C2499E482E9205D23B8360426B">
    <w:name w:val="471795C2499E482E9205D23B8360426B"/>
  </w:style>
  <w:style w:type="paragraph" w:customStyle="1" w:styleId="CF8ADDAAF40F458C9F2D9022EB08C82E">
    <w:name w:val="CF8ADDAAF40F458C9F2D9022EB08C82E"/>
  </w:style>
  <w:style w:type="paragraph" w:customStyle="1" w:styleId="D676703C989B4715B88AB11A7C8A9530">
    <w:name w:val="D676703C989B4715B88AB11A7C8A9530"/>
  </w:style>
  <w:style w:type="paragraph" w:customStyle="1" w:styleId="82D8179DC32C48A59038184BF4D161BF">
    <w:name w:val="82D8179DC32C48A59038184BF4D161BF"/>
  </w:style>
  <w:style w:type="paragraph" w:customStyle="1" w:styleId="27AA4B1289CD4AF9B798767A2886C3E4">
    <w:name w:val="27AA4B1289CD4AF9B798767A2886C3E4"/>
  </w:style>
  <w:style w:type="paragraph" w:customStyle="1" w:styleId="2FB492D809D5448D865BB9C904C1F0FC">
    <w:name w:val="2FB492D809D5448D865BB9C904C1F0FC"/>
  </w:style>
  <w:style w:type="paragraph" w:customStyle="1" w:styleId="42DAAE2AF14A4A6F823690BFD9A326E7">
    <w:name w:val="42DAAE2AF14A4A6F823690BFD9A326E7"/>
  </w:style>
  <w:style w:type="paragraph" w:customStyle="1" w:styleId="0310911CD6F346C6B4EA2FD25853F2F3">
    <w:name w:val="0310911CD6F346C6B4EA2FD25853F2F3"/>
  </w:style>
  <w:style w:type="paragraph" w:customStyle="1" w:styleId="414D1993C21B49DA875C92F430037DFA">
    <w:name w:val="414D1993C21B49DA875C92F430037DFA"/>
  </w:style>
  <w:style w:type="paragraph" w:customStyle="1" w:styleId="2C202D24CC994CD88D9BC48B95FDA04C">
    <w:name w:val="2C202D24CC994CD88D9BC48B95FDA04C"/>
  </w:style>
  <w:style w:type="paragraph" w:customStyle="1" w:styleId="DA011C64FF4448FC968FB6BC396690D4">
    <w:name w:val="DA011C64FF4448FC968FB6BC396690D4"/>
  </w:style>
  <w:style w:type="paragraph" w:customStyle="1" w:styleId="A57E12C1E8824207943E0D8790DDFA81">
    <w:name w:val="A57E12C1E8824207943E0D8790DDFA81"/>
  </w:style>
  <w:style w:type="paragraph" w:customStyle="1" w:styleId="41402E0F4B8147838C5438AC1F33951D">
    <w:name w:val="41402E0F4B8147838C5438AC1F33951D"/>
  </w:style>
  <w:style w:type="paragraph" w:customStyle="1" w:styleId="160C086A79954BBBA3D3EE57589F89DD">
    <w:name w:val="160C086A79954BBBA3D3EE57589F89DD"/>
  </w:style>
  <w:style w:type="paragraph" w:customStyle="1" w:styleId="698123AB3132421F8C0293150D605E49">
    <w:name w:val="698123AB3132421F8C0293150D605E49"/>
  </w:style>
  <w:style w:type="paragraph" w:customStyle="1" w:styleId="50EE34448CA74EB18904FC3EAF07062F">
    <w:name w:val="50EE34448CA74EB18904FC3EAF07062F"/>
  </w:style>
  <w:style w:type="paragraph" w:customStyle="1" w:styleId="A4FAEDC134654212B4F6CBA78BC10F21">
    <w:name w:val="A4FAEDC134654212B4F6CBA78BC10F21"/>
  </w:style>
  <w:style w:type="paragraph" w:customStyle="1" w:styleId="086F141582EA4937B012B547EFA2023C">
    <w:name w:val="086F141582EA4937B012B547EFA2023C"/>
  </w:style>
  <w:style w:type="paragraph" w:customStyle="1" w:styleId="04096B50169942A5B2A2D06A04A515B1">
    <w:name w:val="04096B50169942A5B2A2D06A04A515B1"/>
  </w:style>
  <w:style w:type="paragraph" w:customStyle="1" w:styleId="1FC1410525BD40499D0EA868E1F844E4">
    <w:name w:val="1FC1410525BD40499D0EA868E1F844E4"/>
  </w:style>
  <w:style w:type="paragraph" w:customStyle="1" w:styleId="53917BC999EF44E3B1AD20999BB9C681">
    <w:name w:val="53917BC999EF44E3B1AD20999BB9C681"/>
  </w:style>
  <w:style w:type="paragraph" w:customStyle="1" w:styleId="F047CCB38BDA48C6AFA1490BBFA4695B">
    <w:name w:val="F047CCB38BDA48C6AFA1490BBFA4695B"/>
  </w:style>
  <w:style w:type="paragraph" w:customStyle="1" w:styleId="45E592B72888477481F6523EB1B78957">
    <w:name w:val="45E592B72888477481F6523EB1B78957"/>
    <w:rsid w:val="00881F12"/>
  </w:style>
  <w:style w:type="paragraph" w:customStyle="1" w:styleId="8B0093D48E4D445AB97257EE78264A0F">
    <w:name w:val="8B0093D48E4D445AB97257EE78264A0F"/>
    <w:rsid w:val="00881F12"/>
  </w:style>
  <w:style w:type="paragraph" w:customStyle="1" w:styleId="989DBC9C88B14773BDE7FB3D21A9B6D1">
    <w:name w:val="989DBC9C88B14773BDE7FB3D21A9B6D1"/>
    <w:rsid w:val="00881F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{70020048-AB5B-4B1E-BF24-C6381D7BEF13}tf89616653_win32.dotx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2023-08-25T05:56:00Z</dcterms:created>
  <dcterms:modified xsi:type="dcterms:W3CDTF">2023-08-25T06:24:00Z</dcterms:modified>
</cp:coreProperties>
</file>